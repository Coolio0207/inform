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5C2217" w14:paraId="0E619B35" w14:textId="77777777">
        <w:tc>
          <w:tcPr>
            <w:tcW w:w="3600" w:type="dxa"/>
          </w:tcPr>
          <w:p w14:paraId="36528337" w14:textId="047F50D0" w:rsidR="005C2217" w:rsidRPr="00FE026C" w:rsidRDefault="00FE026C" w:rsidP="00FE026C">
            <w:pPr>
              <w:rPr>
                <w:b/>
                <w:bCs/>
                <w:sz w:val="36"/>
                <w:szCs w:val="44"/>
              </w:rPr>
            </w:pPr>
            <w:r w:rsidRPr="00FE026C">
              <w:rPr>
                <w:b/>
                <w:bCs/>
                <w:sz w:val="36"/>
                <w:szCs w:val="44"/>
              </w:rPr>
              <w:t>Lasse Lin</w:t>
            </w:r>
          </w:p>
          <w:p w14:paraId="1680A60E" w14:textId="77777777" w:rsidR="005C2217" w:rsidRDefault="005C2217">
            <w:pPr>
              <w:pStyle w:val="Heading3"/>
            </w:pPr>
          </w:p>
          <w:sdt>
            <w:sdtPr>
              <w:id w:val="-1711873194"/>
              <w:placeholder>
                <w:docPart w:val="A6B616DAEF924515A36AC60B3D55BAEF"/>
              </w:placeholder>
              <w:temporary/>
              <w:showingPlcHdr/>
              <w15:appearance w15:val="hidden"/>
            </w:sdtPr>
            <w:sdtEndPr/>
            <w:sdtContent>
              <w:p w14:paraId="606F2F17" w14:textId="77777777" w:rsidR="005C2217" w:rsidRDefault="00701513">
                <w:pPr>
                  <w:pStyle w:val="Heading3"/>
                </w:pPr>
                <w:r>
                  <w:t>Profile</w:t>
                </w:r>
              </w:p>
            </w:sdtContent>
          </w:sdt>
          <w:p w14:paraId="246E748D" w14:textId="77777777" w:rsidR="005C2217" w:rsidRDefault="00701513">
            <w:r>
              <w:t xml:space="preserve">Full-Stack Developer with 8+ years of hands-on experience designing, developing, and implementing applications and solutions across a variety of technologies and programming </w:t>
            </w:r>
            <w:r>
              <w:t>languages. Seeking a challenging role as a Full-stack Developer where I can apply my broad development experience and hands-on technical expertise.</w:t>
            </w:r>
          </w:p>
          <w:p w14:paraId="3C7A0DFB" w14:textId="77777777" w:rsidR="005C2217" w:rsidRDefault="005C2217"/>
          <w:sdt>
            <w:sdtPr>
              <w:id w:val="-240260293"/>
              <w:placeholder>
                <w:docPart w:val="AE22FE2D415C4BC28AA2F2D07875FE0F"/>
              </w:placeholder>
              <w:temporary/>
              <w:showingPlcHdr/>
              <w15:appearance w15:val="hidden"/>
            </w:sdtPr>
            <w:sdtEndPr/>
            <w:sdtContent>
              <w:p w14:paraId="317717F9" w14:textId="77777777" w:rsidR="005C2217" w:rsidRDefault="00701513">
                <w:r>
                  <w:t>EMAIL:</w:t>
                </w:r>
              </w:p>
            </w:sdtContent>
          </w:sdt>
          <w:p w14:paraId="40DF715E" w14:textId="09F77134" w:rsidR="005C2217" w:rsidRDefault="00FE026C">
            <w:hyperlink r:id="rId10" w:history="1">
              <w:r w:rsidRPr="00BF65B4">
                <w:rPr>
                  <w:rStyle w:val="Hyperlink"/>
                </w:rPr>
                <w:t>lasselin01@outlook.com</w:t>
              </w:r>
            </w:hyperlink>
          </w:p>
          <w:p w14:paraId="3B06E026" w14:textId="77777777" w:rsidR="005C2217" w:rsidRDefault="005C2217" w:rsidP="00FE026C"/>
        </w:tc>
        <w:tc>
          <w:tcPr>
            <w:tcW w:w="720" w:type="dxa"/>
          </w:tcPr>
          <w:p w14:paraId="11D1ED98" w14:textId="77777777" w:rsidR="005C2217" w:rsidRDefault="005C2217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F6AC980B8F840A28BFF3310E14838B9"/>
              </w:placeholder>
              <w:temporary/>
              <w:showingPlcHdr/>
              <w15:appearance w15:val="hidden"/>
            </w:sdtPr>
            <w:sdtEndPr/>
            <w:sdtContent>
              <w:p w14:paraId="3D94A740" w14:textId="77777777" w:rsidR="005C2217" w:rsidRDefault="00701513">
                <w:pPr>
                  <w:pStyle w:val="Heading2"/>
                </w:pPr>
                <w:r>
                  <w:t>EDUCATION</w:t>
                </w:r>
              </w:p>
            </w:sdtContent>
          </w:sdt>
          <w:p w14:paraId="0AE12396" w14:textId="3AEEEE5C" w:rsidR="005C2217" w:rsidRDefault="00FE026C">
            <w:pPr>
              <w:pStyle w:val="Date"/>
            </w:pPr>
            <w:r w:rsidRPr="00FE026C">
              <w:t>Universidad de la República, Uruguay</w:t>
            </w:r>
          </w:p>
          <w:p w14:paraId="7A1EE317" w14:textId="77777777" w:rsidR="005C2217" w:rsidRDefault="00701513">
            <w:pPr>
              <w:pStyle w:val="Date"/>
            </w:pPr>
            <w:r>
              <w:t>2005</w:t>
            </w:r>
            <w:r>
              <w:t xml:space="preserve">- </w:t>
            </w:r>
            <w:r>
              <w:t>2010</w:t>
            </w:r>
          </w:p>
          <w:p w14:paraId="0DFAF301" w14:textId="77777777" w:rsidR="005C2217" w:rsidRDefault="00701513">
            <w:r>
              <w:t xml:space="preserve">[I deliberately decided to get a higher education in this specialty, because I like the profession and what it can give. I try to develop comprehensively; I like to get new </w:t>
            </w:r>
            <w:r>
              <w:t xml:space="preserve">knowledge. I have got the Master of Computer Applications (MCA), Control systems engineering in </w:t>
            </w:r>
            <w:proofErr w:type="gramStart"/>
            <w:r>
              <w:t>University</w:t>
            </w:r>
            <w:proofErr w:type="gramEnd"/>
            <w:r>
              <w:t xml:space="preserve"> as my effort and my passion.]</w:t>
            </w:r>
          </w:p>
          <w:sdt>
            <w:sdtPr>
              <w:id w:val="1001553383"/>
              <w:placeholder>
                <w:docPart w:val="76B029F8646C427E943ADC39651C3447"/>
              </w:placeholder>
              <w:temporary/>
              <w:showingPlcHdr/>
              <w15:appearance w15:val="hidden"/>
            </w:sdtPr>
            <w:sdtEndPr/>
            <w:sdtContent>
              <w:p w14:paraId="6F491466" w14:textId="77777777" w:rsidR="005C2217" w:rsidRDefault="00701513">
                <w:pPr>
                  <w:pStyle w:val="Heading2"/>
                </w:pPr>
                <w:r>
                  <w:t>WORK EXPERIENCE</w:t>
                </w:r>
              </w:p>
            </w:sdtContent>
          </w:sdt>
          <w:p w14:paraId="61A07F3E" w14:textId="77777777" w:rsidR="005C2217" w:rsidRDefault="00701513">
            <w:pPr>
              <w:pStyle w:val="Heading4"/>
              <w:rPr>
                <w:bCs/>
              </w:rPr>
            </w:pPr>
            <w:proofErr w:type="spellStart"/>
            <w:r>
              <w:t>Toutiao</w:t>
            </w:r>
            <w:proofErr w:type="spellEnd"/>
            <w:r>
              <w:t xml:space="preserve"> | Web Developer</w:t>
            </w:r>
          </w:p>
          <w:p w14:paraId="653E66D5" w14:textId="77777777" w:rsidR="005C2217" w:rsidRDefault="00701513">
            <w:pPr>
              <w:pStyle w:val="Date"/>
            </w:pPr>
            <w:r>
              <w:t>20</w:t>
            </w:r>
            <w:r>
              <w:t>11</w:t>
            </w:r>
            <w:r>
              <w:t>-20</w:t>
            </w:r>
            <w:r>
              <w:t>15</w:t>
            </w:r>
          </w:p>
          <w:p w14:paraId="25FBD624" w14:textId="77777777" w:rsidR="005C2217" w:rsidRDefault="00701513">
            <w:r>
              <w:t xml:space="preserve">- Built </w:t>
            </w:r>
            <w:r>
              <w:t>2</w:t>
            </w:r>
            <w:r>
              <w:t xml:space="preserve">0+ websites using Laravel, PHP, </w:t>
            </w:r>
            <w:proofErr w:type="spellStart"/>
            <w:r>
              <w:t>Yii</w:t>
            </w:r>
            <w:proofErr w:type="spellEnd"/>
            <w:r>
              <w:t>, CodeIgniter, MySQL, P</w:t>
            </w:r>
            <w:r>
              <w:t xml:space="preserve">ostgreSQL, etc. </w:t>
            </w:r>
          </w:p>
          <w:p w14:paraId="4952F7F9" w14:textId="77777777" w:rsidR="005C2217" w:rsidRDefault="00701513">
            <w:r>
              <w:t>- Develop the Mobile Application using React Native, Flutter.</w:t>
            </w:r>
          </w:p>
          <w:p w14:paraId="0EFFDD95" w14:textId="77777777" w:rsidR="005C2217" w:rsidRDefault="00701513">
            <w:r>
              <w:t xml:space="preserve">- Built a lot of admin backends of Mobile with </w:t>
            </w:r>
            <w:proofErr w:type="spellStart"/>
            <w:r>
              <w:t>Yii</w:t>
            </w:r>
            <w:proofErr w:type="spellEnd"/>
            <w:r>
              <w:t>, Laravel, etc.</w:t>
            </w:r>
          </w:p>
          <w:p w14:paraId="08E4539B" w14:textId="77777777" w:rsidR="005C2217" w:rsidRDefault="005C2217">
            <w:pPr>
              <w:pStyle w:val="Heading4"/>
            </w:pPr>
          </w:p>
          <w:p w14:paraId="3A6816CF" w14:textId="77777777" w:rsidR="005C2217" w:rsidRDefault="00701513">
            <w:pPr>
              <w:pStyle w:val="Heading4"/>
              <w:rPr>
                <w:bCs/>
              </w:rPr>
            </w:pPr>
            <w:r>
              <w:t>Bang Team | Web Developer</w:t>
            </w:r>
          </w:p>
          <w:p w14:paraId="463FD133" w14:textId="77777777" w:rsidR="005C2217" w:rsidRDefault="00701513">
            <w:pPr>
              <w:pStyle w:val="Date"/>
            </w:pPr>
            <w:r>
              <w:t>2016</w:t>
            </w:r>
            <w:r>
              <w:t>-201</w:t>
            </w:r>
            <w:r>
              <w:t>7</w:t>
            </w:r>
          </w:p>
          <w:p w14:paraId="19496EBE" w14:textId="77777777" w:rsidR="005C2217" w:rsidRDefault="00701513">
            <w:pPr>
              <w:pStyle w:val="Date"/>
              <w:rPr>
                <w:rFonts w:asciiTheme="majorHAnsi" w:eastAsia="Times New Roman" w:hAnsiTheme="majorHAnsi" w:cs="Times New Roman"/>
                <w:szCs w:val="18"/>
                <w:lang w:eastAsia="ko-KR"/>
              </w:rPr>
            </w:pPr>
            <w:r>
              <w:t>-</w:t>
            </w:r>
            <w:r>
              <w:rPr>
                <w:rFonts w:asciiTheme="majorHAnsi" w:eastAsia="Times New Roman" w:hAnsiTheme="majorHAnsi" w:cs="Times New Roman"/>
                <w:szCs w:val="18"/>
                <w:lang w:eastAsia="ko-KR"/>
              </w:rPr>
              <w:t>Developed themes and plugins on WordPress.</w:t>
            </w:r>
          </w:p>
          <w:p w14:paraId="312A2100" w14:textId="77777777" w:rsidR="005C2217" w:rsidRDefault="00701513">
            <w:pPr>
              <w:pStyle w:val="Date"/>
              <w:rPr>
                <w:rFonts w:asciiTheme="majorHAnsi" w:eastAsia="Times New Roman" w:hAnsiTheme="majorHAnsi" w:cs="Times New Roman"/>
                <w:szCs w:val="18"/>
                <w:lang w:eastAsia="ko-KR"/>
              </w:rPr>
            </w:pPr>
            <w:r>
              <w:rPr>
                <w:rFonts w:asciiTheme="majorHAnsi" w:eastAsia="Times New Roman" w:hAnsiTheme="majorHAnsi" w:cs="Times New Roman"/>
                <w:szCs w:val="18"/>
                <w:lang w:eastAsia="ko-KR"/>
              </w:rPr>
              <w:t xml:space="preserve">-Reworked completely a </w:t>
            </w:r>
            <w:r>
              <w:rPr>
                <w:rFonts w:asciiTheme="majorHAnsi" w:eastAsia="Times New Roman" w:hAnsiTheme="majorHAnsi" w:cs="Times New Roman"/>
                <w:szCs w:val="18"/>
                <w:lang w:eastAsia="ko-KR"/>
              </w:rPr>
              <w:t>magazine site using the framework Laravel.</w:t>
            </w:r>
          </w:p>
          <w:p w14:paraId="3840DCC2" w14:textId="77777777" w:rsidR="005C2217" w:rsidRDefault="00701513">
            <w:pPr>
              <w:pStyle w:val="Date"/>
              <w:rPr>
                <w:rFonts w:asciiTheme="majorHAnsi" w:eastAsia="Times New Roman" w:hAnsiTheme="majorHAnsi" w:cs="Times New Roman"/>
                <w:szCs w:val="18"/>
                <w:lang w:eastAsia="ko-KR"/>
              </w:rPr>
            </w:pPr>
            <w:r>
              <w:rPr>
                <w:rFonts w:asciiTheme="majorHAnsi" w:eastAsia="Times New Roman" w:hAnsiTheme="majorHAnsi" w:cs="Times New Roman"/>
                <w:szCs w:val="18"/>
                <w:lang w:eastAsia="ko-KR"/>
              </w:rPr>
              <w:t>-Integrated Google Maps for displaying event locations.</w:t>
            </w:r>
          </w:p>
          <w:p w14:paraId="2B61DD90" w14:textId="77777777" w:rsidR="005C2217" w:rsidRDefault="00701513">
            <w:pPr>
              <w:pStyle w:val="Date"/>
            </w:pPr>
            <w:r>
              <w:rPr>
                <w:rFonts w:asciiTheme="majorHAnsi" w:eastAsia="Times New Roman" w:hAnsiTheme="majorHAnsi" w:cs="Times New Roman"/>
                <w:szCs w:val="18"/>
                <w:lang w:eastAsia="ko-KR"/>
              </w:rPr>
              <w:t>-Built a basic mobile application written in React Native.</w:t>
            </w:r>
          </w:p>
          <w:p w14:paraId="647DA40B" w14:textId="77777777" w:rsidR="005C2217" w:rsidRDefault="005C2217"/>
          <w:p w14:paraId="430B25D1" w14:textId="77777777" w:rsidR="005C2217" w:rsidRDefault="00701513">
            <w:pPr>
              <w:pStyle w:val="Heading4"/>
              <w:rPr>
                <w:bCs/>
              </w:rPr>
            </w:pPr>
            <w:r>
              <w:t>Rakuten| Web Developer</w:t>
            </w:r>
          </w:p>
          <w:p w14:paraId="1DB6AB61" w14:textId="77777777" w:rsidR="005C2217" w:rsidRDefault="00701513">
            <w:pPr>
              <w:pStyle w:val="Date"/>
            </w:pPr>
            <w:r>
              <w:t>201</w:t>
            </w:r>
            <w:r>
              <w:t>8</w:t>
            </w:r>
            <w:r>
              <w:t>-2019</w:t>
            </w:r>
          </w:p>
          <w:p w14:paraId="03D963A9" w14:textId="77777777" w:rsidR="005C2217" w:rsidRDefault="00701513">
            <w:pPr>
              <w:pStyle w:val="Date"/>
              <w:rPr>
                <w:rFonts w:asciiTheme="majorHAnsi" w:eastAsia="Times New Roman" w:hAnsiTheme="majorHAnsi" w:cs="Times New Roman"/>
                <w:szCs w:val="18"/>
                <w:lang w:eastAsia="ko-KR"/>
              </w:rPr>
            </w:pPr>
            <w:r>
              <w:rPr>
                <w:rFonts w:asciiTheme="majorHAnsi" w:eastAsia="Times New Roman" w:hAnsiTheme="majorHAnsi" w:cs="Times New Roman"/>
                <w:szCs w:val="18"/>
                <w:lang w:eastAsia="ko-KR"/>
              </w:rPr>
              <w:t>-Developed an application from the ground up; also configured th</w:t>
            </w:r>
            <w:r>
              <w:rPr>
                <w:rFonts w:asciiTheme="majorHAnsi" w:eastAsia="Times New Roman" w:hAnsiTheme="majorHAnsi" w:cs="Times New Roman"/>
                <w:szCs w:val="18"/>
                <w:lang w:eastAsia="ko-KR"/>
              </w:rPr>
              <w:t>e project structure and application skeleton.</w:t>
            </w:r>
          </w:p>
          <w:p w14:paraId="45D0FF72" w14:textId="77777777" w:rsidR="005C2217" w:rsidRDefault="00701513">
            <w:pPr>
              <w:pStyle w:val="Date"/>
              <w:rPr>
                <w:rFonts w:asciiTheme="majorHAnsi" w:eastAsia="Times New Roman" w:hAnsiTheme="majorHAnsi" w:cs="Times New Roman"/>
                <w:szCs w:val="18"/>
                <w:lang w:eastAsia="ko-KR"/>
              </w:rPr>
            </w:pPr>
            <w:r>
              <w:rPr>
                <w:rFonts w:asciiTheme="majorHAnsi" w:eastAsia="Times New Roman" w:hAnsiTheme="majorHAnsi" w:cs="Times New Roman"/>
                <w:szCs w:val="18"/>
                <w:lang w:eastAsia="ko-KR"/>
              </w:rPr>
              <w:t>-Created reusable React components for the date picker, dropdown, buttons, and input styles according to the provided designs.</w:t>
            </w:r>
          </w:p>
          <w:p w14:paraId="7DE482F7" w14:textId="77777777" w:rsidR="005C2217" w:rsidRDefault="00701513">
            <w:pPr>
              <w:pStyle w:val="Date"/>
            </w:pPr>
            <w:r>
              <w:rPr>
                <w:rFonts w:asciiTheme="majorHAnsi" w:eastAsia="Times New Roman" w:hAnsiTheme="majorHAnsi" w:cs="Times New Roman"/>
                <w:szCs w:val="18"/>
                <w:lang w:eastAsia="ko-KR"/>
              </w:rPr>
              <w:t xml:space="preserve">-Delivered application screens: the login, reset password flow, and administration </w:t>
            </w:r>
            <w:r>
              <w:rPr>
                <w:rFonts w:asciiTheme="majorHAnsi" w:eastAsia="Times New Roman" w:hAnsiTheme="majorHAnsi" w:cs="Times New Roman"/>
                <w:szCs w:val="18"/>
                <w:lang w:eastAsia="ko-KR"/>
              </w:rPr>
              <w:t>pages.</w:t>
            </w:r>
          </w:p>
          <w:p w14:paraId="428133AB" w14:textId="77777777" w:rsidR="005C2217" w:rsidRDefault="005C2217">
            <w:pPr>
              <w:pStyle w:val="Heading4"/>
            </w:pPr>
          </w:p>
          <w:p w14:paraId="71A7FD5C" w14:textId="77777777" w:rsidR="005C2217" w:rsidRDefault="00701513">
            <w:pPr>
              <w:pStyle w:val="Heading4"/>
              <w:rPr>
                <w:bCs/>
              </w:rPr>
            </w:pPr>
            <w:r>
              <w:t xml:space="preserve">As freelancer, </w:t>
            </w:r>
            <w:r>
              <w:t>MEVN/MEAN/MERN/LAMP Stack Developer</w:t>
            </w:r>
          </w:p>
          <w:p w14:paraId="54AFB53F" w14:textId="77777777" w:rsidR="005C2217" w:rsidRDefault="00701513">
            <w:r>
              <w:t>2020~</w:t>
            </w:r>
          </w:p>
          <w:p w14:paraId="73C9116B" w14:textId="77777777" w:rsidR="005C2217" w:rsidRDefault="00701513">
            <w:r>
              <w:t>• Built a lot of websites using React, Vue, Angular, Node, Express, MongoDB, MySQL, PostgreSQL, etc.</w:t>
            </w:r>
          </w:p>
          <w:p w14:paraId="03AE266B" w14:textId="77777777" w:rsidR="005C2217" w:rsidRDefault="00701513">
            <w:r>
              <w:t>• Converted all sites to Linux, Apache, MySQL, and PHP.</w:t>
            </w:r>
          </w:p>
          <w:p w14:paraId="4B0483C1" w14:textId="77777777" w:rsidR="005C2217" w:rsidRDefault="00701513">
            <w:r>
              <w:t xml:space="preserve">• Performed Tech Support plus </w:t>
            </w:r>
            <w:r>
              <w:t>Systems Administration</w:t>
            </w:r>
          </w:p>
          <w:p w14:paraId="073F5563" w14:textId="77777777" w:rsidR="005C2217" w:rsidRDefault="00701513">
            <w:r>
              <w:t>• Worked with Active Directory and Windows Server</w:t>
            </w:r>
          </w:p>
          <w:p w14:paraId="23BB7B60" w14:textId="77777777" w:rsidR="005C2217" w:rsidRDefault="005C2217"/>
          <w:p w14:paraId="6A78E57E" w14:textId="77777777" w:rsidR="005C2217" w:rsidRDefault="005C2217">
            <w:pPr>
              <w:pStyle w:val="Heading2"/>
            </w:pPr>
          </w:p>
          <w:p w14:paraId="3B0907E3" w14:textId="77777777" w:rsidR="005C2217" w:rsidRDefault="005C2217">
            <w:pPr>
              <w:pStyle w:val="Heading2"/>
            </w:pPr>
          </w:p>
          <w:p w14:paraId="648065A1" w14:textId="77777777" w:rsidR="005C2217" w:rsidRDefault="00701513">
            <w:pPr>
              <w:pStyle w:val="Heading2"/>
            </w:pPr>
            <w:sdt>
              <w:sdtPr>
                <w:id w:val="1669594239"/>
                <w:placeholder>
                  <w:docPart w:val="1F3182F7E35144458FBE11DC868F9BD9"/>
                </w:placeholder>
                <w:temporary/>
                <w15:appearance w15:val="hidden"/>
              </w:sdtPr>
              <w:sdtEndPr/>
              <w:sdtContent>
                <w:r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2CC7CD59" w14:textId="77777777" w:rsidR="005C2217" w:rsidRDefault="00701513">
            <w:r>
              <w:rPr>
                <w:rFonts w:ascii="Segoe UI Symbol" w:hAnsi="Segoe UI Symbol" w:cs="Segoe UI Symbol"/>
              </w:rPr>
              <w:t>✪</w:t>
            </w:r>
            <w:r>
              <w:t xml:space="preserve"> Mobile App: React Native, Flutter</w:t>
            </w:r>
          </w:p>
          <w:p w14:paraId="081D8C7A" w14:textId="77777777" w:rsidR="005C2217" w:rsidRDefault="00701513">
            <w:r>
              <w:rPr>
                <w:rFonts w:ascii="Segoe UI Symbol" w:hAnsi="Segoe UI Symbol" w:cs="Segoe UI Symbol"/>
              </w:rPr>
              <w:t>✪</w:t>
            </w:r>
            <w:r>
              <w:t xml:space="preserve"> Backend: Node.js, </w:t>
            </w:r>
            <w:proofErr w:type="gramStart"/>
            <w:r>
              <w:t>PHP(</w:t>
            </w:r>
            <w:proofErr w:type="gramEnd"/>
            <w:r>
              <w:t xml:space="preserve">Core PHP and its framework such as Laravel, CodeIgniter, </w:t>
            </w:r>
            <w:proofErr w:type="spellStart"/>
            <w:r>
              <w:t>CakePHP</w:t>
            </w:r>
            <w:proofErr w:type="spellEnd"/>
            <w:r>
              <w:t>, Symfony, Zend), Python(Django)</w:t>
            </w:r>
          </w:p>
          <w:p w14:paraId="70A2E02F" w14:textId="77777777" w:rsidR="005C2217" w:rsidRDefault="00701513">
            <w:r>
              <w:rPr>
                <w:rFonts w:ascii="Segoe UI Symbol" w:hAnsi="Segoe UI Symbol" w:cs="Segoe UI Symbol"/>
              </w:rPr>
              <w:t>✪</w:t>
            </w:r>
            <w:r>
              <w:t xml:space="preserve"> Frontend: Re</w:t>
            </w:r>
            <w:r>
              <w:t>act.js, Angular, Vue.js, jQuery, ES6, ES7...</w:t>
            </w:r>
          </w:p>
          <w:p w14:paraId="337F704C" w14:textId="77777777" w:rsidR="005C2217" w:rsidRDefault="00701513">
            <w:r>
              <w:rPr>
                <w:rFonts w:ascii="Segoe UI Symbol" w:hAnsi="Segoe UI Symbol" w:cs="Segoe UI Symbol"/>
              </w:rPr>
              <w:t>✪</w:t>
            </w:r>
            <w:r>
              <w:t xml:space="preserve"> DB technology: MySQL, PostgreSQL, NoSQL, MongoDB, </w:t>
            </w:r>
            <w:proofErr w:type="spellStart"/>
            <w:r>
              <w:t>MSSql</w:t>
            </w:r>
            <w:proofErr w:type="spellEnd"/>
          </w:p>
          <w:p w14:paraId="3B03EBF3" w14:textId="77777777" w:rsidR="005C2217" w:rsidRDefault="00701513">
            <w:r>
              <w:rPr>
                <w:rFonts w:ascii="Segoe UI Symbol" w:hAnsi="Segoe UI Symbol" w:cs="Segoe UI Symbol"/>
              </w:rPr>
              <w:t>✪</w:t>
            </w:r>
            <w:r>
              <w:t xml:space="preserve"> Linux, Ubuntu, AWS/Azure, and Strong Server knowledge</w:t>
            </w:r>
          </w:p>
          <w:p w14:paraId="207FA90A" w14:textId="77777777" w:rsidR="005C2217" w:rsidRDefault="00701513">
            <w:r>
              <w:rPr>
                <w:rFonts w:ascii="Segoe UI Symbol" w:hAnsi="Segoe UI Symbol" w:cs="Segoe UI Symbol"/>
              </w:rPr>
              <w:t>✪</w:t>
            </w:r>
            <w:r>
              <w:t xml:space="preserve"> REST API, Apollo </w:t>
            </w:r>
            <w:proofErr w:type="spellStart"/>
            <w:r>
              <w:t>GraphQL</w:t>
            </w:r>
            <w:proofErr w:type="spellEnd"/>
            <w:r>
              <w:t xml:space="preserve">, </w:t>
            </w:r>
            <w:proofErr w:type="spellStart"/>
            <w:r>
              <w:t>Json</w:t>
            </w:r>
            <w:proofErr w:type="spellEnd"/>
            <w:r>
              <w:t>, and Soap.</w:t>
            </w:r>
          </w:p>
          <w:p w14:paraId="5C849D5A" w14:textId="77777777" w:rsidR="005C2217" w:rsidRDefault="00701513">
            <w:r>
              <w:rPr>
                <w:rFonts w:ascii="Segoe UI Symbol" w:hAnsi="Segoe UI Symbol" w:cs="Segoe UI Symbol"/>
              </w:rPr>
              <w:t>✪</w:t>
            </w:r>
            <w:r>
              <w:t xml:space="preserve"> Authentication: </w:t>
            </w:r>
            <w:proofErr w:type="spellStart"/>
            <w:r>
              <w:t>Oauth</w:t>
            </w:r>
            <w:proofErr w:type="spellEnd"/>
            <w:r>
              <w:t>, Oauth2, 2FA, Hawk, AWS Signa</w:t>
            </w:r>
            <w:r>
              <w:t>ture, Beta</w:t>
            </w:r>
          </w:p>
          <w:p w14:paraId="669572CA" w14:textId="77777777" w:rsidR="005C2217" w:rsidRDefault="00701513">
            <w:pPr>
              <w:rPr>
                <w:color w:val="FFFFFF" w:themeColor="background1"/>
              </w:rPr>
            </w:pPr>
            <w:r>
              <w:rPr>
                <w:rFonts w:ascii="Segoe UI Symbol" w:hAnsi="Segoe UI Symbol" w:cs="Segoe UI Symbol"/>
              </w:rPr>
              <w:t>✪</w:t>
            </w:r>
            <w:r>
              <w:t xml:space="preserve"> GIT: GitHub, Bitbucket</w:t>
            </w:r>
          </w:p>
        </w:tc>
      </w:tr>
    </w:tbl>
    <w:p w14:paraId="518C0257" w14:textId="77777777" w:rsidR="005C2217" w:rsidRDefault="005C2217">
      <w:pPr>
        <w:tabs>
          <w:tab w:val="left" w:pos="990"/>
        </w:tabs>
      </w:pPr>
    </w:p>
    <w:sectPr w:rsidR="005C2217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A7A1B" w14:textId="77777777" w:rsidR="00701513" w:rsidRDefault="00701513">
      <w:r>
        <w:separator/>
      </w:r>
    </w:p>
  </w:endnote>
  <w:endnote w:type="continuationSeparator" w:id="0">
    <w:p w14:paraId="096F1AD1" w14:textId="77777777" w:rsidR="00701513" w:rsidRDefault="0070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Yu Gothic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9B847" w14:textId="77777777" w:rsidR="00701513" w:rsidRDefault="00701513">
      <w:r>
        <w:separator/>
      </w:r>
    </w:p>
  </w:footnote>
  <w:footnote w:type="continuationSeparator" w:id="0">
    <w:p w14:paraId="32E80B0E" w14:textId="77777777" w:rsidR="00701513" w:rsidRDefault="00701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07945" w14:textId="77777777" w:rsidR="005C2217" w:rsidRDefault="0070151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F0FD2A0" wp14:editId="0D10231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0F4"/>
    <w:rsid w:val="00024714"/>
    <w:rsid w:val="00036450"/>
    <w:rsid w:val="00055F86"/>
    <w:rsid w:val="000724D6"/>
    <w:rsid w:val="00094499"/>
    <w:rsid w:val="000C45FF"/>
    <w:rsid w:val="000E3FD1"/>
    <w:rsid w:val="00112054"/>
    <w:rsid w:val="001525E1"/>
    <w:rsid w:val="00172EF4"/>
    <w:rsid w:val="00180329"/>
    <w:rsid w:val="0019001F"/>
    <w:rsid w:val="001A74A5"/>
    <w:rsid w:val="001B2ABD"/>
    <w:rsid w:val="001E0391"/>
    <w:rsid w:val="001E1759"/>
    <w:rsid w:val="001F1ECC"/>
    <w:rsid w:val="00216C31"/>
    <w:rsid w:val="0022018A"/>
    <w:rsid w:val="002328A9"/>
    <w:rsid w:val="002400EB"/>
    <w:rsid w:val="00256CF7"/>
    <w:rsid w:val="00281FD5"/>
    <w:rsid w:val="002820F4"/>
    <w:rsid w:val="0030481B"/>
    <w:rsid w:val="003056CA"/>
    <w:rsid w:val="003156FC"/>
    <w:rsid w:val="003254B5"/>
    <w:rsid w:val="0032611F"/>
    <w:rsid w:val="0037121F"/>
    <w:rsid w:val="003A6B7D"/>
    <w:rsid w:val="003B06CA"/>
    <w:rsid w:val="003E4BBF"/>
    <w:rsid w:val="003E5EAC"/>
    <w:rsid w:val="004071FC"/>
    <w:rsid w:val="00445947"/>
    <w:rsid w:val="004813B3"/>
    <w:rsid w:val="00496591"/>
    <w:rsid w:val="00497D8B"/>
    <w:rsid w:val="004C63E4"/>
    <w:rsid w:val="004D3011"/>
    <w:rsid w:val="004F621B"/>
    <w:rsid w:val="005262AC"/>
    <w:rsid w:val="00556646"/>
    <w:rsid w:val="0056440F"/>
    <w:rsid w:val="005B1850"/>
    <w:rsid w:val="005C2217"/>
    <w:rsid w:val="005D7DF7"/>
    <w:rsid w:val="005E39D5"/>
    <w:rsid w:val="00600670"/>
    <w:rsid w:val="0062123A"/>
    <w:rsid w:val="00622A53"/>
    <w:rsid w:val="00646E75"/>
    <w:rsid w:val="006771D0"/>
    <w:rsid w:val="00701513"/>
    <w:rsid w:val="0070482F"/>
    <w:rsid w:val="0071283A"/>
    <w:rsid w:val="00715FCB"/>
    <w:rsid w:val="00723CB8"/>
    <w:rsid w:val="00730DFA"/>
    <w:rsid w:val="00743101"/>
    <w:rsid w:val="007775E1"/>
    <w:rsid w:val="007867A0"/>
    <w:rsid w:val="007927F5"/>
    <w:rsid w:val="007C0E1D"/>
    <w:rsid w:val="007F2698"/>
    <w:rsid w:val="00802CA0"/>
    <w:rsid w:val="00803050"/>
    <w:rsid w:val="00884981"/>
    <w:rsid w:val="008A036D"/>
    <w:rsid w:val="008D7D89"/>
    <w:rsid w:val="009260CD"/>
    <w:rsid w:val="00952C25"/>
    <w:rsid w:val="00990157"/>
    <w:rsid w:val="009E1D26"/>
    <w:rsid w:val="00A2118D"/>
    <w:rsid w:val="00A239C1"/>
    <w:rsid w:val="00AD76E2"/>
    <w:rsid w:val="00B20152"/>
    <w:rsid w:val="00B3002A"/>
    <w:rsid w:val="00B359E4"/>
    <w:rsid w:val="00B52E7D"/>
    <w:rsid w:val="00B57D98"/>
    <w:rsid w:val="00B70850"/>
    <w:rsid w:val="00C066B6"/>
    <w:rsid w:val="00C32F66"/>
    <w:rsid w:val="00C37BA1"/>
    <w:rsid w:val="00C4674C"/>
    <w:rsid w:val="00C506CF"/>
    <w:rsid w:val="00C72BED"/>
    <w:rsid w:val="00C9578B"/>
    <w:rsid w:val="00CB0055"/>
    <w:rsid w:val="00D2522B"/>
    <w:rsid w:val="00D349D8"/>
    <w:rsid w:val="00D3704E"/>
    <w:rsid w:val="00D422DE"/>
    <w:rsid w:val="00D52556"/>
    <w:rsid w:val="00D5459D"/>
    <w:rsid w:val="00D57454"/>
    <w:rsid w:val="00DA1F4D"/>
    <w:rsid w:val="00DD172A"/>
    <w:rsid w:val="00E25A26"/>
    <w:rsid w:val="00E4381A"/>
    <w:rsid w:val="00E55D74"/>
    <w:rsid w:val="00EE2B33"/>
    <w:rsid w:val="00EF39A8"/>
    <w:rsid w:val="00F151B1"/>
    <w:rsid w:val="00F60274"/>
    <w:rsid w:val="00F77FB9"/>
    <w:rsid w:val="00FB068F"/>
    <w:rsid w:val="00FE026C"/>
    <w:rsid w:val="203A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8F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18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48AB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</w:style>
  <w:style w:type="character" w:styleId="Emphasis">
    <w:name w:val="Emphasis"/>
    <w:basedOn w:val="DefaultParagraphFont"/>
    <w:uiPriority w:val="11"/>
    <w:semiHidden/>
    <w:qFormat/>
    <w:rPr>
      <w:i/>
      <w:iCs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B85A22" w:themeColor="accent2" w:themeShade="B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 w:themeColor="text1"/>
      <w:spacing w:val="19"/>
      <w:w w:val="86"/>
      <w:sz w:val="32"/>
      <w:szCs w:val="28"/>
      <w:fitText w:val="2160" w:id="17445601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 w:themeColor="text1"/>
      <w:sz w:val="9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rPr>
      <w:caps/>
      <w:color w:val="000000" w:themeColor="text1"/>
      <w:sz w:val="9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Pr>
      <w:sz w:val="1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sz w:val="1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48AB7" w:themeColor="accent1" w:themeShade="BF"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E0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lasselin01@outlook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R\AppData\Local\Microsoft\Office\16.0\DTS\en-US%7b5A233AB5-9113-4AC1-AA10-A85066CF415D%7d\%7b036E31EB-6D01-4647-8147-D58DF82C328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B616DAEF924515A36AC60B3D55B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F49A6-BA83-43E9-BF91-1CD959F1EA36}"/>
      </w:docPartPr>
      <w:docPartBody>
        <w:p w:rsidR="00D96744" w:rsidRDefault="00645A0A">
          <w:pPr>
            <w:pStyle w:val="A6B616DAEF924515A36AC60B3D55BAEF"/>
          </w:pPr>
          <w:r>
            <w:t>Profile</w:t>
          </w:r>
        </w:p>
      </w:docPartBody>
    </w:docPart>
    <w:docPart>
      <w:docPartPr>
        <w:name w:val="AE22FE2D415C4BC28AA2F2D07875F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2D4E8-664D-4260-829E-8CC0C9CB9A48}"/>
      </w:docPartPr>
      <w:docPartBody>
        <w:p w:rsidR="00D96744" w:rsidRDefault="00645A0A">
          <w:pPr>
            <w:pStyle w:val="AE22FE2D415C4BC28AA2F2D07875FE0F"/>
          </w:pPr>
          <w:r>
            <w:t>EMAIL:</w:t>
          </w:r>
        </w:p>
      </w:docPartBody>
    </w:docPart>
    <w:docPart>
      <w:docPartPr>
        <w:name w:val="DF6AC980B8F840A28BFF3310E1483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96459-9FF0-48D7-876A-D0AAE67B4ECE}"/>
      </w:docPartPr>
      <w:docPartBody>
        <w:p w:rsidR="00D96744" w:rsidRDefault="00645A0A">
          <w:pPr>
            <w:pStyle w:val="DF6AC980B8F840A28BFF3310E14838B9"/>
          </w:pPr>
          <w:r>
            <w:t>EDUCATION</w:t>
          </w:r>
        </w:p>
      </w:docPartBody>
    </w:docPart>
    <w:docPart>
      <w:docPartPr>
        <w:name w:val="76B029F8646C427E943ADC39651C3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756DF-5A21-4234-9365-5527C42E478D}"/>
      </w:docPartPr>
      <w:docPartBody>
        <w:p w:rsidR="00D96744" w:rsidRDefault="00645A0A">
          <w:pPr>
            <w:pStyle w:val="76B029F8646C427E943ADC39651C3447"/>
          </w:pPr>
          <w:r>
            <w:t>WORK EXPERIENCE</w:t>
          </w:r>
        </w:p>
      </w:docPartBody>
    </w:docPart>
    <w:docPart>
      <w:docPartPr>
        <w:name w:val="1F3182F7E35144458FBE11DC868F9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7AB37-8F6A-4FC0-81ED-5BC0806ECA96}"/>
      </w:docPartPr>
      <w:docPartBody>
        <w:p w:rsidR="00D96744" w:rsidRDefault="00645A0A">
          <w:pPr>
            <w:pStyle w:val="1F3182F7E35144458FBE11DC868F9BD9"/>
          </w:pPr>
          <w:r>
            <w:rPr>
              <w:rStyle w:val="Heading2Char"/>
            </w:rPr>
            <w:t>SKILLS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5A0A" w:rsidRDefault="00645A0A">
      <w:pPr>
        <w:spacing w:line="240" w:lineRule="auto"/>
      </w:pPr>
      <w:r>
        <w:separator/>
      </w:r>
    </w:p>
  </w:endnote>
  <w:endnote w:type="continuationSeparator" w:id="0">
    <w:p w:rsidR="00645A0A" w:rsidRDefault="00645A0A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Yu Gothic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5A0A" w:rsidRDefault="00645A0A">
      <w:pPr>
        <w:spacing w:after="0" w:line="240" w:lineRule="auto"/>
      </w:pPr>
      <w:r>
        <w:separator/>
      </w:r>
    </w:p>
  </w:footnote>
  <w:footnote w:type="continuationSeparator" w:id="0">
    <w:p w:rsidR="00645A0A" w:rsidRDefault="00645A0A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6C9"/>
    <w:rsid w:val="00002F9D"/>
    <w:rsid w:val="000034DD"/>
    <w:rsid w:val="000545BD"/>
    <w:rsid w:val="000F30A6"/>
    <w:rsid w:val="003D206D"/>
    <w:rsid w:val="004336C9"/>
    <w:rsid w:val="004A4AD7"/>
    <w:rsid w:val="00645A0A"/>
    <w:rsid w:val="007F6A4D"/>
    <w:rsid w:val="008E024C"/>
    <w:rsid w:val="00951D18"/>
    <w:rsid w:val="00A37346"/>
    <w:rsid w:val="00BB4448"/>
    <w:rsid w:val="00D513E2"/>
    <w:rsid w:val="00D96744"/>
    <w:rsid w:val="00E729AA"/>
    <w:rsid w:val="00E9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uiPriority="9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182F7E35144458FBE11DC868F9BD9">
    <w:name w:val="1F3182F7E35144458FBE11DC868F9BD9"/>
    <w:pPr>
      <w:spacing w:after="160" w:line="259" w:lineRule="auto"/>
    </w:pPr>
    <w:rPr>
      <w:sz w:val="22"/>
      <w:szCs w:val="22"/>
      <w:lang w:eastAsia="en-US"/>
    </w:rPr>
  </w:style>
  <w:style w:type="paragraph" w:customStyle="1" w:styleId="A6B616DAEF924515A36AC60B3D55BAEF">
    <w:name w:val="A6B616DAEF924515A36AC60B3D55BAEF"/>
    <w:pPr>
      <w:spacing w:after="160" w:line="259" w:lineRule="auto"/>
    </w:pPr>
    <w:rPr>
      <w:sz w:val="22"/>
      <w:szCs w:val="22"/>
    </w:rPr>
  </w:style>
  <w:style w:type="paragraph" w:customStyle="1" w:styleId="AE22FE2D415C4BC28AA2F2D07875FE0F">
    <w:name w:val="AE22FE2D415C4BC28AA2F2D07875FE0F"/>
    <w:pPr>
      <w:spacing w:after="160" w:line="259" w:lineRule="auto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F6AC980B8F840A28BFF3310E14838B9">
    <w:name w:val="DF6AC980B8F840A28BFF3310E14838B9"/>
    <w:pPr>
      <w:spacing w:after="160" w:line="259" w:lineRule="auto"/>
    </w:pPr>
    <w:rPr>
      <w:sz w:val="22"/>
      <w:szCs w:val="22"/>
    </w:rPr>
  </w:style>
  <w:style w:type="paragraph" w:customStyle="1" w:styleId="76B029F8646C427E943ADC39651C3447">
    <w:name w:val="76B029F8646C427E943ADC39651C3447"/>
    <w:pPr>
      <w:spacing w:after="160" w:line="259" w:lineRule="auto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{036E31EB-6D01-4647-8147-D58DF82C3286}tf00546271_win32.dotx</Template>
  <TotalTime>0</TotalTime>
  <Pages>1</Pages>
  <Words>369</Words>
  <Characters>2107</Characters>
  <Application>Microsoft Office Word</Application>
  <DocSecurity>0</DocSecurity>
  <Lines>17</Lines>
  <Paragraphs>4</Paragraphs>
  <ScaleCrop>false</ScaleCrop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2021-10-10T21:00:00Z</dcterms:created>
  <dcterms:modified xsi:type="dcterms:W3CDTF">2022-03-19T01:39:00Z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1033-11.2.0.10200</vt:lpwstr>
  </property>
</Properties>
</file>